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143015129"/>
        <w:docPartObj>
          <w:docPartGallery w:val="Cover Pages"/>
          <w:docPartUnique/>
        </w:docPartObj>
      </w:sdtPr>
      <w:sdtEndPr>
        <w:rPr>
          <w:color w:val="404040" w:themeColor="text1" w:themeTint="BF"/>
        </w:rPr>
      </w:sdtEndPr>
      <w:sdtContent>
        <w:p w:rsidR="0043157C" w:rsidRDefault="0043157C">
          <w:pPr>
            <w:pStyle w:val="Geenafstand"/>
            <w:spacing w:before="1540" w:after="240"/>
            <w:jc w:val="center"/>
            <w:rPr>
              <w:color w:val="5B9BD5" w:themeColor="accent1"/>
            </w:rPr>
          </w:pPr>
          <w:r>
            <w:rPr>
              <w:noProof/>
              <w:color w:val="5B9BD5"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197EBFF715C54FC6A803675246302ED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3157C" w:rsidRDefault="0043157C">
              <w:pPr>
                <w:pStyle w:val="Ge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Projectplan “ROCtracker”</w:t>
              </w:r>
            </w:p>
          </w:sdtContent>
        </w:sdt>
        <w:sdt>
          <w:sdtPr>
            <w:rPr>
              <w:color w:val="5B9BD5" w:themeColor="accent1"/>
              <w:sz w:val="28"/>
              <w:szCs w:val="28"/>
            </w:rPr>
            <w:alias w:val="Ondertitel"/>
            <w:tag w:val=""/>
            <w:id w:val="328029620"/>
            <w:placeholder>
              <w:docPart w:val="32F28AD72816464D8C9CC9BE51A87F50"/>
            </w:placeholder>
            <w:dataBinding w:prefixMappings="xmlns:ns0='http://purl.org/dc/elements/1.1/' xmlns:ns1='http://schemas.openxmlformats.org/package/2006/metadata/core-properties' " w:xpath="/ns1:coreProperties[1]/ns0:subject[1]" w:storeItemID="{6C3C8BC8-F283-45AE-878A-BAB7291924A1}"/>
            <w:text/>
          </w:sdtPr>
          <w:sdtEndPr/>
          <w:sdtContent>
            <w:p w:rsidR="0043157C" w:rsidRDefault="0043157C">
              <w:pPr>
                <w:pStyle w:val="Geenafstand"/>
                <w:jc w:val="center"/>
                <w:rPr>
                  <w:color w:val="5B9BD5" w:themeColor="accent1"/>
                  <w:sz w:val="28"/>
                  <w:szCs w:val="28"/>
                </w:rPr>
              </w:pPr>
              <w:r>
                <w:rPr>
                  <w:color w:val="5B9BD5" w:themeColor="accent1"/>
                  <w:sz w:val="28"/>
                  <w:szCs w:val="28"/>
                </w:rPr>
                <w:t>Projectplan bet</w:t>
              </w:r>
              <w:r w:rsidR="009C0467">
                <w:rPr>
                  <w:color w:val="5B9BD5" w:themeColor="accent1"/>
                  <w:sz w:val="28"/>
                  <w:szCs w:val="28"/>
                </w:rPr>
                <w:t>reft de Webapplicatie/Tool “</w:t>
              </w:r>
              <w:proofErr w:type="spellStart"/>
              <w:r w:rsidR="009C0467">
                <w:rPr>
                  <w:color w:val="5B9BD5" w:themeColor="accent1"/>
                  <w:sz w:val="28"/>
                  <w:szCs w:val="28"/>
                </w:rPr>
                <w:t>ROC</w:t>
              </w:r>
              <w:r>
                <w:rPr>
                  <w:color w:val="5B9BD5" w:themeColor="accent1"/>
                  <w:sz w:val="28"/>
                  <w:szCs w:val="28"/>
                </w:rPr>
                <w:t>Tracker</w:t>
              </w:r>
              <w:proofErr w:type="spellEnd"/>
              <w:r>
                <w:rPr>
                  <w:color w:val="5B9BD5" w:themeColor="accent1"/>
                  <w:sz w:val="28"/>
                  <w:szCs w:val="28"/>
                </w:rPr>
                <w:t>”</w:t>
              </w:r>
            </w:p>
          </w:sdtContent>
        </w:sdt>
        <w:p w:rsidR="0043157C" w:rsidRDefault="0043157C">
          <w:pPr>
            <w:pStyle w:val="Geenafstand"/>
            <w:spacing w:before="480"/>
            <w:jc w:val="center"/>
            <w:rPr>
              <w:color w:val="5B9BD5" w:themeColor="accent1"/>
            </w:rPr>
          </w:pPr>
          <w:r>
            <w:rPr>
              <w:noProof/>
              <w:color w:val="5B9BD5"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16A0B" w:rsidRPr="00FA0AC7" w:rsidRDefault="0043157C" w:rsidP="00FA0AC7">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margin">
                      <wp:align>bottom</wp:align>
                    </wp:positionV>
                    <wp:extent cx="6553200" cy="228600"/>
                    <wp:effectExtent l="0" t="0" r="1905" b="0"/>
                    <wp:wrapNone/>
                    <wp:docPr id="142" name="Tekstvak 142"/>
                    <wp:cNvGraphicFramePr/>
                    <a:graphic xmlns:a="http://schemas.openxmlformats.org/drawingml/2006/main">
                      <a:graphicData uri="http://schemas.microsoft.com/office/word/2010/wordprocessingShape">
                        <wps:wsp>
                          <wps:cNvSpPr txBox="1"/>
                          <wps:spPr>
                            <a:xfrm>
                              <a:off x="0" y="0"/>
                              <a:ext cx="65532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2046975548"/>
                                  <w:dataBinding w:prefixMappings="xmlns:ns0='http://schemas.microsoft.com/office/2006/coverPageProps' " w:xpath="/ns0:CoverPageProperties[1]/ns0:PublishDate[1]" w:storeItemID="{55AF091B-3C7A-41E3-B477-F2FDAA23CFDA}"/>
                                  <w:date w:fullDate="2017-04-10T00:00:00Z">
                                    <w:dateFormat w:val="d MMMM yyyy"/>
                                    <w:lid w:val="nl-NL"/>
                                    <w:storeMappedDataAs w:val="dateTime"/>
                                    <w:calendar w:val="gregorian"/>
                                  </w:date>
                                </w:sdtPr>
                                <w:sdtEndPr/>
                                <w:sdtContent>
                                  <w:p w:rsidR="0043157C" w:rsidRPr="0043157C" w:rsidRDefault="009C0467" w:rsidP="0043157C">
                                    <w:pPr>
                                      <w:pStyle w:val="Geenafstand"/>
                                      <w:spacing w:after="40"/>
                                      <w:jc w:val="center"/>
                                      <w:rPr>
                                        <w:caps/>
                                        <w:color w:val="5B9BD5" w:themeColor="accent1"/>
                                        <w:sz w:val="28"/>
                                        <w:szCs w:val="28"/>
                                      </w:rPr>
                                    </w:pPr>
                                    <w:r>
                                      <w:rPr>
                                        <w:caps/>
                                        <w:color w:val="5B9BD5" w:themeColor="accent1"/>
                                        <w:sz w:val="28"/>
                                        <w:szCs w:val="28"/>
                                      </w:rPr>
                                      <w:t>10 april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margin-left:464.8pt;margin-top:0;width:516pt;height:18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" filled="f" stroked="f" strokeweight=".5pt">
                    <v:textbox inset="0,0,0,0">
                      <w:txbxContent>
                        <w:sdt>
                          <w:sdtPr>
                            <w:rPr>
                              <w:caps/>
                              <w:color w:val="5B9BD5" w:themeColor="accent1"/>
                              <w:sz w:val="28"/>
                              <w:szCs w:val="28"/>
                            </w:rPr>
                            <w:alias w:val="Datum"/>
                            <w:tag w:val=""/>
                            <w:id w:val="-2046975548"/>
                            <w:dataBinding w:prefixMappings="xmlns:ns0='http://schemas.microsoft.com/office/2006/coverPageProps' " w:xpath="/ns0:CoverPageProperties[1]/ns0:PublishDate[1]" w:storeItemID="{55AF091B-3C7A-41E3-B477-F2FDAA23CFDA}"/>
                            <w:date w:fullDate="2017-04-10T00:00:00Z">
                              <w:dateFormat w:val="d MMMM yyyy"/>
                              <w:lid w:val="nl-NL"/>
                              <w:storeMappedDataAs w:val="dateTime"/>
                              <w:calendar w:val="gregorian"/>
                            </w:date>
                          </w:sdtPr>
                          <w:sdtEndPr/>
                          <w:sdtContent>
                            <w:p w:rsidR="0043157C" w:rsidRPr="0043157C" w:rsidRDefault="009C0467" w:rsidP="0043157C">
                              <w:pPr>
                                <w:pStyle w:val="Geenafstand"/>
                                <w:spacing w:after="40"/>
                                <w:jc w:val="center"/>
                                <w:rPr>
                                  <w:caps/>
                                  <w:color w:val="5B9BD5" w:themeColor="accent1"/>
                                  <w:sz w:val="28"/>
                                  <w:szCs w:val="28"/>
                                </w:rPr>
                              </w:pPr>
                              <w:r>
                                <w:rPr>
                                  <w:caps/>
                                  <w:color w:val="5B9BD5" w:themeColor="accent1"/>
                                  <w:sz w:val="28"/>
                                  <w:szCs w:val="28"/>
                                </w:rPr>
                                <w:t>10 april 2017</w:t>
                              </w:r>
                            </w:p>
                          </w:sdtContent>
                        </w:sdt>
                      </w:txbxContent>
                    </v:textbox>
                    <w10:wrap anchorx="margin" anchory="margin"/>
                  </v:shape>
                </w:pict>
              </mc:Fallback>
            </mc:AlternateContent>
          </w:r>
          <w:r>
            <w:rPr>
              <w:noProof/>
            </w:rPr>
            <w:drawing>
              <wp:anchor distT="0" distB="0" distL="114300" distR="114300" simplePos="0" relativeHeight="251661312" behindDoc="1" locked="0" layoutInCell="1" allowOverlap="1">
                <wp:simplePos x="0" y="0"/>
                <wp:positionH relativeFrom="margin">
                  <wp:align>center</wp:align>
                </wp:positionH>
                <wp:positionV relativeFrom="paragraph">
                  <wp:posOffset>973455</wp:posOffset>
                </wp:positionV>
                <wp:extent cx="6153912" cy="1197864"/>
                <wp:effectExtent l="0" t="0" r="0" b="0"/>
                <wp:wrapTight wrapText="bothSides">
                  <wp:wrapPolygon edited="0">
                    <wp:start x="1337" y="2749"/>
                    <wp:lineTo x="1337" y="17523"/>
                    <wp:lineTo x="20528" y="17523"/>
                    <wp:lineTo x="20729" y="14431"/>
                    <wp:lineTo x="21197" y="9964"/>
                    <wp:lineTo x="21330" y="7902"/>
                    <wp:lineTo x="20662" y="6872"/>
                    <wp:lineTo x="16650" y="2749"/>
                    <wp:lineTo x="1337" y="2749"/>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aderimg.png"/>
                        <pic:cNvPicPr/>
                      </pic:nvPicPr>
                      <pic:blipFill>
                        <a:blip r:embed="rId12">
                          <a:extLst>
                            <a:ext uri="{28A0092B-C50C-407E-A947-70E740481C1C}">
                              <a14:useLocalDpi xmlns:a14="http://schemas.microsoft.com/office/drawing/2010/main" val="0"/>
                            </a:ext>
                          </a:extLst>
                        </a:blip>
                        <a:stretch>
                          <a:fillRect/>
                        </a:stretch>
                      </pic:blipFill>
                      <pic:spPr>
                        <a:xfrm>
                          <a:off x="0" y="0"/>
                          <a:ext cx="6153912" cy="119786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3308985</wp:posOffset>
                </wp:positionV>
                <wp:extent cx="2999232" cy="475488"/>
                <wp:effectExtent l="0" t="0" r="0" b="0"/>
                <wp:wrapTight wrapText="bothSides">
                  <wp:wrapPolygon edited="0">
                    <wp:start x="274" y="2599"/>
                    <wp:lineTo x="274" y="15594"/>
                    <wp:lineTo x="1235" y="17326"/>
                    <wp:lineTo x="9055" y="19059"/>
                    <wp:lineTo x="10016" y="19059"/>
                    <wp:lineTo x="20031" y="16460"/>
                    <wp:lineTo x="19757" y="5198"/>
                    <wp:lineTo x="3704" y="2599"/>
                    <wp:lineTo x="274" y="2599"/>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3">
                          <a:extLst>
                            <a:ext uri="{28A0092B-C50C-407E-A947-70E740481C1C}">
                              <a14:useLocalDpi xmlns:a14="http://schemas.microsoft.com/office/drawing/2010/main" val="0"/>
                            </a:ext>
                          </a:extLst>
                        </a:blip>
                        <a:stretch>
                          <a:fillRect/>
                        </a:stretch>
                      </pic:blipFill>
                      <pic:spPr>
                        <a:xfrm>
                          <a:off x="0" y="0"/>
                          <a:ext cx="2999232" cy="475488"/>
                        </a:xfrm>
                        <a:prstGeom prst="rect">
                          <a:avLst/>
                        </a:prstGeom>
                      </pic:spPr>
                    </pic:pic>
                  </a:graphicData>
                </a:graphic>
                <wp14:sizeRelH relativeFrom="margin">
                  <wp14:pctWidth>0</wp14:pctWidth>
                </wp14:sizeRelH>
                <wp14:sizeRelV relativeFrom="margin">
                  <wp14:pctHeight>0</wp14:pctHeight>
                </wp14:sizeRelV>
              </wp:anchor>
            </w:drawing>
          </w:r>
          <w:r>
            <w:br w:type="page"/>
          </w:r>
        </w:p>
      </w:sdtContent>
    </w:sdt>
    <w:p w:rsidR="001D2B8B" w:rsidRPr="00754638" w:rsidRDefault="00A16A0B">
      <w:pPr>
        <w:pStyle w:val="Titel"/>
      </w:pPr>
      <w:r>
        <w:lastRenderedPageBreak/>
        <w:t>MR .</w:t>
      </w:r>
      <w:r w:rsidR="00BA383E" w:rsidRPr="00754638">
        <w:br/>
      </w:r>
      <w:r w:rsidR="0017051A">
        <w:t>ROCTRACKER</w:t>
      </w:r>
    </w:p>
    <w:sdt>
      <w:sdtPr>
        <w:id w:val="216403978"/>
        <w:placeholder>
          <w:docPart w:val="3DC90585A557459A8EBF2576A9AC58A9"/>
        </w:placeholder>
        <w:date w:fullDate="2017-04-10T00:00:00Z">
          <w:dateFormat w:val="d-M-yyyy"/>
          <w:lid w:val="nl-NL"/>
          <w:storeMappedDataAs w:val="dateTime"/>
          <w:calendar w:val="gregorian"/>
        </w:date>
      </w:sdtPr>
      <w:sdtEndPr/>
      <w:sdtContent>
        <w:p w:rsidR="001D2B8B" w:rsidRPr="00754638" w:rsidRDefault="0017051A">
          <w:pPr>
            <w:pStyle w:val="Ondertitel"/>
          </w:pPr>
          <w:r>
            <w:t>10-4-2017</w:t>
          </w:r>
        </w:p>
      </w:sdtContent>
    </w:sdt>
    <w:p w:rsidR="001D2B8B" w:rsidRPr="00754638" w:rsidRDefault="00BA383E">
      <w:pPr>
        <w:pStyle w:val="Kop1"/>
      </w:pPr>
      <w:r w:rsidRPr="00754638">
        <w:t>Overzicht</w:t>
      </w:r>
    </w:p>
    <w:p w:rsidR="0017051A" w:rsidRDefault="0017051A">
      <w:pPr>
        <w:pStyle w:val="Kop2"/>
      </w:pPr>
      <w:r>
        <w:t xml:space="preserve">Ondertekenden </w:t>
      </w:r>
    </w:p>
    <w:p w:rsidR="0017051A" w:rsidRPr="009C0467" w:rsidRDefault="0017051A" w:rsidP="0017051A">
      <w:pPr>
        <w:widowControl w:val="0"/>
        <w:numPr>
          <w:ilvl w:val="0"/>
          <w:numId w:val="5"/>
        </w:numPr>
        <w:autoSpaceDE w:val="0"/>
        <w:autoSpaceDN w:val="0"/>
        <w:adjustRightInd w:val="0"/>
        <w:spacing w:after="0" w:line="240" w:lineRule="auto"/>
        <w:rPr>
          <w:rFonts w:ascii="Verdana" w:hAnsi="Verdana" w:cs="Times New Roman"/>
          <w:bCs/>
          <w:sz w:val="20"/>
        </w:rPr>
      </w:pPr>
      <w:r w:rsidRPr="009C0467">
        <w:rPr>
          <w:rFonts w:ascii="Verdana" w:hAnsi="Verdana" w:cs="Times New Roman"/>
          <w:bCs/>
          <w:sz w:val="20"/>
        </w:rPr>
        <w:t xml:space="preserve">De gesloten vennootschap ROC Ter AA, gevestigd te 5702 NR, Helmond aan de Keizerin Marialaan 2 (Hierna: “Werkgever”) ten deze rechtsgeldig vertegenwoordigd door dhr. W. Zijlstra; </w:t>
      </w:r>
    </w:p>
    <w:p w:rsidR="0017051A" w:rsidRPr="009C0467" w:rsidRDefault="0017051A" w:rsidP="0017051A">
      <w:pPr>
        <w:pStyle w:val="Lijstalinea"/>
        <w:rPr>
          <w:rFonts w:ascii="Verdana" w:hAnsi="Verdana" w:cs="Times New Roman"/>
          <w:bCs/>
          <w:sz w:val="20"/>
          <w:szCs w:val="20"/>
        </w:rPr>
      </w:pPr>
    </w:p>
    <w:p w:rsidR="0017051A" w:rsidRPr="009C0467" w:rsidRDefault="0017051A" w:rsidP="0017051A">
      <w:pPr>
        <w:widowControl w:val="0"/>
        <w:numPr>
          <w:ilvl w:val="0"/>
          <w:numId w:val="5"/>
        </w:numPr>
        <w:autoSpaceDE w:val="0"/>
        <w:autoSpaceDN w:val="0"/>
        <w:adjustRightInd w:val="0"/>
        <w:spacing w:after="0" w:line="240" w:lineRule="auto"/>
        <w:rPr>
          <w:rFonts w:ascii="Verdana" w:hAnsi="Verdana" w:cs="Times New Roman"/>
          <w:bCs/>
          <w:sz w:val="20"/>
        </w:rPr>
      </w:pPr>
      <w:r w:rsidRPr="009C0467">
        <w:rPr>
          <w:rFonts w:ascii="Verdana" w:hAnsi="Verdana" w:cs="Times New Roman"/>
          <w:bCs/>
          <w:sz w:val="20"/>
        </w:rPr>
        <w:t>De heer Mazeyar Rezaei Ghavamabadi geboren te Shiraz op 01-09-1997 wonende 5672 EZ aan de Wielewaallaan 4 (Hierna: “Werknemer”);</w:t>
      </w:r>
    </w:p>
    <w:p w:rsidR="0017051A" w:rsidRPr="0017051A" w:rsidRDefault="0017051A" w:rsidP="0017051A"/>
    <w:p w:rsidR="001D2B8B" w:rsidRPr="00754638" w:rsidRDefault="00BA383E">
      <w:pPr>
        <w:pStyle w:val="Kop2"/>
      </w:pPr>
      <w:r w:rsidRPr="00754638">
        <w:t>Achtergrond en beschrijving van project</w:t>
      </w:r>
    </w:p>
    <w:sdt>
      <w:sdtPr>
        <w:id w:val="-2113425653"/>
        <w:placeholder>
          <w:docPart w:val="85CE60BDCC08425FA429887393C2FD36"/>
        </w:placeholder>
        <w15:appearance w15:val="hidden"/>
      </w:sdtPr>
      <w:sdtEndPr/>
      <w:sdtContent>
        <w:sdt>
          <w:sdtPr>
            <w:id w:val="1658658641"/>
            <w:placeholder>
              <w:docPart w:val="D3583C52C98B4E78941CD9A5922EC4D7"/>
            </w:placeholder>
            <w15:appearance w15:val="hidden"/>
          </w:sdtPr>
          <w:sdtEndPr/>
          <w:sdtContent>
            <w:p w:rsidR="0017051A" w:rsidRPr="009C0467" w:rsidRDefault="0017051A" w:rsidP="0017051A">
              <w:pPr>
                <w:rPr>
                  <w:rFonts w:ascii="Verdana" w:hAnsi="Verdana"/>
                </w:rPr>
              </w:pPr>
              <w:r w:rsidRPr="009C0467">
                <w:rPr>
                  <w:rFonts w:ascii="Verdana" w:hAnsi="Verdana"/>
                </w:rPr>
                <w:t>Volgens verkregen informatie van de werkgever, is het bekend geworden dat vorig schooljaar een website is ontwikkeld om assessors die zich op de instelling “ROC Ter AA” bevinden. Deze website is, naar verluid, ongecontroleerd tot stand gebracht door de toentertijd ontwikkelaars</w:t>
              </w:r>
              <w:r w:rsidR="00951A79" w:rsidRPr="009C0467">
                <w:rPr>
                  <w:rFonts w:ascii="Verdana" w:hAnsi="Verdana"/>
                </w:rPr>
                <w:t xml:space="preserve">: </w:t>
              </w:r>
              <w:r w:rsidR="009C0467">
                <w:rPr>
                  <w:rFonts w:ascii="Verdana" w:hAnsi="Verdana"/>
                </w:rPr>
                <w:br/>
              </w:r>
              <w:r w:rsidR="00951A79" w:rsidRPr="009C0467">
                <w:rPr>
                  <w:rFonts w:ascii="Verdana" w:hAnsi="Verdana"/>
                </w:rPr>
                <w:t xml:space="preserve">Gijs de </w:t>
              </w:r>
              <w:proofErr w:type="spellStart"/>
              <w:r w:rsidR="00951A79" w:rsidRPr="009C0467">
                <w:rPr>
                  <w:rFonts w:ascii="Verdana" w:hAnsi="Verdana"/>
                </w:rPr>
                <w:t>Wert</w:t>
              </w:r>
              <w:proofErr w:type="spellEnd"/>
              <w:r w:rsidR="00951A79" w:rsidRPr="009C0467">
                <w:rPr>
                  <w:rFonts w:ascii="Verdana" w:hAnsi="Verdana"/>
                </w:rPr>
                <w:t>.</w:t>
              </w:r>
            </w:p>
            <w:p w:rsidR="001D2B8B" w:rsidRPr="00754638" w:rsidRDefault="0017051A">
              <w:r w:rsidRPr="009C0467">
                <w:rPr>
                  <w:rFonts w:ascii="Verdana" w:hAnsi="Verdana"/>
                </w:rPr>
                <w:t>Hieruit blijkt dat er een nieuwe webs</w:t>
              </w:r>
              <w:r w:rsidR="00951A79" w:rsidRPr="009C0467">
                <w:rPr>
                  <w:rFonts w:ascii="Verdana" w:hAnsi="Verdana"/>
                </w:rPr>
                <w:t>ite ontwikkeld dient te worden, Deze webapplicatie zal het papierwerk dat op dit moment word uitgevoerd moeten vervangen.</w:t>
              </w:r>
            </w:p>
          </w:sdtContent>
        </w:sdt>
      </w:sdtContent>
    </w:sdt>
    <w:p w:rsidR="001D2B8B" w:rsidRPr="00754638" w:rsidRDefault="00BA383E">
      <w:pPr>
        <w:pStyle w:val="Kop2"/>
      </w:pPr>
      <w:r w:rsidRPr="00754638">
        <w:t>Bereik van project</w:t>
      </w:r>
    </w:p>
    <w:p w:rsidR="00951A79" w:rsidRPr="009C0467" w:rsidRDefault="00951A79" w:rsidP="00951A79">
      <w:pPr>
        <w:rPr>
          <w:rFonts w:ascii="Verdana" w:hAnsi="Verdana"/>
        </w:rPr>
      </w:pPr>
      <w:r w:rsidRPr="009C0467">
        <w:rPr>
          <w:rFonts w:ascii="Verdana" w:hAnsi="Verdana"/>
        </w:rPr>
        <w:t xml:space="preserve"> In deze alinea staat beschreven welke grenzen gesteld zullen worden en welke eisen zullen worden afgewezen.</w:t>
      </w:r>
    </w:p>
    <w:p w:rsidR="00951A79" w:rsidRPr="009C0467" w:rsidRDefault="00951A79" w:rsidP="00951A79">
      <w:pPr>
        <w:rPr>
          <w:rFonts w:ascii="Verdana" w:hAnsi="Verdana"/>
        </w:rPr>
      </w:pPr>
      <w:r w:rsidRPr="009C0467">
        <w:rPr>
          <w:rFonts w:ascii="Verdana" w:hAnsi="Verdana"/>
        </w:rPr>
        <w:t>De klant vereist een systeem waar bevoegden van de instelling ROC Ter AA kunnen inloggen en vervolgens assessors binnen de net genoemde instelling zien maar ook bewerkt kunnen worden.</w:t>
      </w:r>
    </w:p>
    <w:p w:rsidR="001D2B8B" w:rsidRPr="009C0467" w:rsidRDefault="00951A79">
      <w:pPr>
        <w:rPr>
          <w:rFonts w:ascii="Verdana" w:hAnsi="Verdana"/>
        </w:rPr>
      </w:pPr>
      <w:r w:rsidRPr="009C0467">
        <w:rPr>
          <w:rFonts w:ascii="Verdana" w:hAnsi="Verdana"/>
        </w:rPr>
        <w:t>De klant vereist dat het systeem alle wijzigingen die worden binnen de instelling kunnen worden gezien in dit systeem. Ook vereist de klant dat alle wijzingen die plaatsvinden in de applicatie, altijd terug kunnen worden gevonden.</w:t>
      </w:r>
    </w:p>
    <w:p w:rsidR="009C0467" w:rsidRDefault="00951A79">
      <w:pPr>
        <w:rPr>
          <w:rFonts w:ascii="Verdana" w:hAnsi="Verdana"/>
        </w:rPr>
      </w:pPr>
      <w:r w:rsidRPr="009C0467">
        <w:rPr>
          <w:rFonts w:ascii="Verdana" w:hAnsi="Verdana"/>
        </w:rPr>
        <w:t>De klant vereist dat het systeem Colleges, Teamleiders en Assessors kan bijhouden, bewerken, toevoege</w:t>
      </w:r>
      <w:r w:rsidR="00D833E9" w:rsidRPr="009C0467">
        <w:rPr>
          <w:rFonts w:ascii="Verdana" w:hAnsi="Verdana"/>
        </w:rPr>
        <w:t>n. Daarbij word er vereist dat dit allemaal word bijgehouden in het systeem en dat deze data die word gemaakt niet verwijderd kan worden door gebruikers die dit systeem zullen gebruiken.</w:t>
      </w:r>
    </w:p>
    <w:p w:rsidR="009C0467" w:rsidRDefault="009C0467">
      <w:pPr>
        <w:rPr>
          <w:rFonts w:ascii="Verdana" w:hAnsi="Verdana"/>
        </w:rPr>
      </w:pPr>
      <w:r>
        <w:rPr>
          <w:rFonts w:ascii="Verdana" w:hAnsi="Verdana"/>
        </w:rPr>
        <w:br w:type="page"/>
      </w:r>
    </w:p>
    <w:p w:rsidR="00951A79" w:rsidRPr="009C0467" w:rsidRDefault="00951A79">
      <w:pPr>
        <w:rPr>
          <w:rFonts w:ascii="Verdana" w:hAnsi="Verdana"/>
        </w:rPr>
      </w:pPr>
    </w:p>
    <w:p w:rsidR="001D2B8B" w:rsidRPr="00754638" w:rsidRDefault="00BA383E">
      <w:pPr>
        <w:pStyle w:val="Kop2"/>
      </w:pPr>
      <w:r w:rsidRPr="00754638">
        <w:t>Belangrijkste vereisten</w:t>
      </w:r>
    </w:p>
    <w:p w:rsidR="001D2B8B" w:rsidRPr="00754638" w:rsidRDefault="00D833E9">
      <w:pPr>
        <w:pStyle w:val="Geenafstand"/>
      </w:pPr>
      <w:r>
        <w:t xml:space="preserve"> </w:t>
      </w:r>
    </w:p>
    <w:p w:rsidR="00D833E9" w:rsidRPr="009C0467" w:rsidRDefault="00D833E9" w:rsidP="009C0467">
      <w:pPr>
        <w:pStyle w:val="Geenafstand"/>
        <w:numPr>
          <w:ilvl w:val="0"/>
          <w:numId w:val="6"/>
        </w:numPr>
        <w:rPr>
          <w:rFonts w:ascii="Verdana" w:hAnsi="Verdana"/>
        </w:rPr>
      </w:pPr>
      <w:r w:rsidRPr="009C0467">
        <w:rPr>
          <w:rFonts w:ascii="Verdana" w:hAnsi="Verdana"/>
        </w:rPr>
        <w:t>Het systeem moet een authenticatiesysteem bevatten.</w:t>
      </w:r>
      <w:r w:rsidR="009C0467">
        <w:rPr>
          <w:rFonts w:ascii="Verdana" w:hAnsi="Verdana"/>
        </w:rPr>
        <w:br/>
      </w:r>
    </w:p>
    <w:p w:rsidR="00D833E9" w:rsidRPr="009C0467" w:rsidRDefault="00D833E9" w:rsidP="00D833E9">
      <w:pPr>
        <w:pStyle w:val="Geenafstand"/>
        <w:numPr>
          <w:ilvl w:val="0"/>
          <w:numId w:val="6"/>
        </w:numPr>
        <w:rPr>
          <w:rFonts w:ascii="Verdana" w:hAnsi="Verdana"/>
        </w:rPr>
      </w:pPr>
      <w:r w:rsidRPr="009C0467">
        <w:rPr>
          <w:rFonts w:ascii="Verdana" w:hAnsi="Verdana"/>
        </w:rPr>
        <w:t>Data mag zonder toestemming van hoofd administrator nooit verwijderd worden.</w:t>
      </w:r>
      <w:r w:rsidR="009C0467">
        <w:rPr>
          <w:rFonts w:ascii="Verdana" w:hAnsi="Verdana"/>
        </w:rPr>
        <w:br/>
      </w:r>
    </w:p>
    <w:p w:rsidR="00D833E9" w:rsidRPr="009C0467" w:rsidRDefault="00D833E9" w:rsidP="00D833E9">
      <w:pPr>
        <w:pStyle w:val="Geenafstand"/>
        <w:numPr>
          <w:ilvl w:val="0"/>
          <w:numId w:val="6"/>
        </w:numPr>
        <w:rPr>
          <w:rFonts w:ascii="Verdana" w:hAnsi="Verdana"/>
        </w:rPr>
      </w:pPr>
      <w:r w:rsidRPr="009C0467">
        <w:rPr>
          <w:rFonts w:ascii="Verdana" w:hAnsi="Verdana"/>
        </w:rPr>
        <w:t xml:space="preserve">Wijzigingen moeten worden opgeslagen in het systeem, met als uitzondering kleine </w:t>
      </w:r>
      <w:r w:rsidR="009C0467">
        <w:rPr>
          <w:rFonts w:ascii="Verdana" w:hAnsi="Verdana"/>
        </w:rPr>
        <w:br/>
      </w:r>
      <w:r w:rsidRPr="009C0467">
        <w:rPr>
          <w:rFonts w:ascii="Verdana" w:hAnsi="Verdana"/>
        </w:rPr>
        <w:t>bewerkingen de functies die dit aanbieden.</w:t>
      </w:r>
      <w:r w:rsidR="009C0467">
        <w:rPr>
          <w:rFonts w:ascii="Verdana" w:hAnsi="Verdana"/>
        </w:rPr>
        <w:br/>
      </w:r>
    </w:p>
    <w:p w:rsidR="009C0467" w:rsidRDefault="00D833E9" w:rsidP="009C0467">
      <w:pPr>
        <w:pStyle w:val="Geenafstand"/>
        <w:numPr>
          <w:ilvl w:val="0"/>
          <w:numId w:val="6"/>
        </w:numPr>
        <w:rPr>
          <w:rFonts w:ascii="Verdana" w:hAnsi="Verdana"/>
        </w:rPr>
      </w:pPr>
      <w:r w:rsidRPr="009C0467">
        <w:rPr>
          <w:rFonts w:ascii="Verdana" w:hAnsi="Verdana"/>
        </w:rPr>
        <w:t>Assessors moeten elk jaar worden bijgehouden voor een eventueel onderhoud/examen, het systeem moet dit automatisch kunnen bijhouden</w:t>
      </w:r>
      <w:r w:rsidR="009C0467">
        <w:rPr>
          <w:rFonts w:ascii="Verdana" w:hAnsi="Verdana"/>
        </w:rPr>
        <w:br/>
      </w:r>
    </w:p>
    <w:p w:rsidR="001D2B8B" w:rsidRPr="009C0467" w:rsidRDefault="00D833E9" w:rsidP="009C0467">
      <w:pPr>
        <w:pStyle w:val="Geenafstand"/>
        <w:numPr>
          <w:ilvl w:val="0"/>
          <w:numId w:val="6"/>
        </w:numPr>
        <w:rPr>
          <w:rFonts w:ascii="Verdana" w:hAnsi="Verdana"/>
        </w:rPr>
      </w:pPr>
      <w:r w:rsidRPr="009C0467">
        <w:rPr>
          <w:rFonts w:ascii="Verdana" w:hAnsi="Verdana"/>
        </w:rPr>
        <w:t xml:space="preserve">Colleges, Teamleiders en Assessors moeten kunnen worden aangepast. Daarbij moeten deze kernonderdelen kunnen worden bijgehouden door het systeem. </w:t>
      </w:r>
    </w:p>
    <w:p w:rsidR="001D2B8B" w:rsidRPr="00754638" w:rsidRDefault="00BA383E">
      <w:pPr>
        <w:pStyle w:val="Kop2"/>
      </w:pPr>
      <w:r w:rsidRPr="00754638">
        <w:t>Betrokken partijen</w:t>
      </w:r>
    </w:p>
    <w:p w:rsidR="004339A9" w:rsidRPr="009C0467" w:rsidRDefault="004339A9" w:rsidP="004339A9">
      <w:pPr>
        <w:rPr>
          <w:rFonts w:ascii="Verdana" w:hAnsi="Verdana"/>
        </w:rPr>
      </w:pPr>
      <w:r w:rsidRPr="009C0467">
        <w:rPr>
          <w:rFonts w:ascii="Verdana" w:hAnsi="Verdana"/>
        </w:rPr>
        <w:t xml:space="preserve"> Het is noodzakelijk de partijen: “werknemers” en “werkgever” correct te benoemen en daarbij de ondernemingsvorm te vermelden, zo mogelijk met vermelding van de naam van de bevoegde vertegenwoordiger van de betrokken partijen. </w:t>
      </w:r>
    </w:p>
    <w:p w:rsidR="001D2B8B" w:rsidRPr="009C0467" w:rsidRDefault="004339A9" w:rsidP="004339A9">
      <w:pPr>
        <w:rPr>
          <w:rFonts w:ascii="Verdana" w:hAnsi="Verdana"/>
        </w:rPr>
      </w:pPr>
      <w:r w:rsidRPr="009C0467">
        <w:rPr>
          <w:rFonts w:ascii="Verdana" w:hAnsi="Verdana"/>
        </w:rPr>
        <w:t xml:space="preserve">Dit is niet alleen om te weten wie de wederpartij is, maar ook om na te gaan of de vertegenwoordiger van die wederpartij bevoegd is de overeenkomst aan te gaan. </w:t>
      </w:r>
    </w:p>
    <w:p w:rsidR="001D2B8B" w:rsidRPr="00754638" w:rsidRDefault="00BA383E">
      <w:pPr>
        <w:pStyle w:val="Kop2"/>
      </w:pPr>
      <w:r w:rsidRPr="00754638">
        <w:t>Specifieke uitsluitingen van bereik</w:t>
      </w:r>
    </w:p>
    <w:p w:rsidR="004339A9" w:rsidRPr="009C0467" w:rsidRDefault="004339A9" w:rsidP="004339A9">
      <w:pPr>
        <w:rPr>
          <w:rFonts w:ascii="Verdana" w:hAnsi="Verdana"/>
        </w:rPr>
      </w:pPr>
      <w:r w:rsidRPr="009C0467">
        <w:rPr>
          <w:rFonts w:ascii="Verdana" w:hAnsi="Verdana"/>
        </w:rPr>
        <w:t xml:space="preserve"> Wanneer het project gerealiseerd is, zal het systeem ten eerste in de testfase komen. Wanneer de testfase succesvol is afgerond zal het systeem worden vertoont met de volledige functionaliteit tot hoeverre het systeem tot stand is gebracht .</w:t>
      </w:r>
    </w:p>
    <w:p w:rsidR="001D2B8B" w:rsidRPr="009C0467" w:rsidRDefault="004339A9">
      <w:pPr>
        <w:rPr>
          <w:rFonts w:ascii="Verdana" w:hAnsi="Verdana"/>
        </w:rPr>
      </w:pPr>
      <w:r w:rsidRPr="009C0467">
        <w:rPr>
          <w:rFonts w:ascii="Verdana" w:hAnsi="Verdana"/>
        </w:rPr>
        <w:t>Dit systeem zal vertoont worden aan de werkgever en beheerders van het systeem. Beheerders zullen de gegevens ontvangen. Deze gegevens zijn noodzakelijk om in te loggen in het systeem.</w:t>
      </w:r>
    </w:p>
    <w:p w:rsidR="001D2B8B" w:rsidRPr="00754638" w:rsidRDefault="00BA383E">
      <w:pPr>
        <w:pStyle w:val="Kop2"/>
      </w:pPr>
      <w:r w:rsidRPr="00754638">
        <w:t>Implementatieplan</w:t>
      </w:r>
    </w:p>
    <w:p w:rsidR="00014B72" w:rsidRPr="009C0467" w:rsidRDefault="004339A9">
      <w:pPr>
        <w:rPr>
          <w:rFonts w:ascii="Verdana" w:hAnsi="Verdana"/>
        </w:rPr>
      </w:pPr>
      <w:r w:rsidRPr="009C0467">
        <w:rPr>
          <w:rFonts w:ascii="Verdana" w:hAnsi="Verdana"/>
        </w:rPr>
        <w:t xml:space="preserve"> Offertes worden gemaakt door de werknemer, deze zullen door de werkgever dienen te worden ondertekent te worden. Elke offerte zal in een korte samenvatting omschrijven welke werkzaamheden worden uitgevoerd. Als er onduidelijkheden zijn in de offerte, kan de werknemer</w:t>
      </w:r>
      <w:r w:rsidR="00014B72" w:rsidRPr="009C0467">
        <w:rPr>
          <w:rFonts w:ascii="Verdana" w:hAnsi="Verdana"/>
        </w:rPr>
        <w:t xml:space="preserve"> deze onduidelijke werkzaamheden omschrijven.</w:t>
      </w:r>
    </w:p>
    <w:p w:rsidR="00493896" w:rsidRPr="009C0467" w:rsidRDefault="00014B72">
      <w:pPr>
        <w:rPr>
          <w:rFonts w:ascii="Verdana" w:hAnsi="Verdana"/>
        </w:rPr>
      </w:pPr>
      <w:r w:rsidRPr="009C0467">
        <w:rPr>
          <w:rFonts w:ascii="Verdana" w:hAnsi="Verdana"/>
        </w:rPr>
        <w:t>Wanneer alle werkzaamheden zijn voltooid word er een factuur worden geformuleerd met daarin de werkelijk gemaakte manuren.</w:t>
      </w:r>
    </w:p>
    <w:p w:rsidR="00493896" w:rsidRDefault="00493896">
      <w:r>
        <w:br w:type="page"/>
      </w:r>
    </w:p>
    <w:p w:rsidR="008550C6" w:rsidRDefault="008550C6"/>
    <w:p w:rsidR="000C6113" w:rsidRDefault="000C6113" w:rsidP="000C6113">
      <w:pPr>
        <w:pStyle w:val="Kop2"/>
      </w:pPr>
      <w:r>
        <w:t>Randvoorwaarden</w:t>
      </w:r>
    </w:p>
    <w:p w:rsidR="002917F0" w:rsidRPr="002917F0" w:rsidRDefault="002917F0" w:rsidP="002917F0"/>
    <w:p w:rsidR="000C6113" w:rsidRDefault="000C6113" w:rsidP="000C6113">
      <w:pPr>
        <w:pStyle w:val="Kop4"/>
      </w:pPr>
      <w:r>
        <w:t>Artikel 1:</w:t>
      </w:r>
    </w:p>
    <w:p w:rsidR="000C6113" w:rsidRPr="009C0467" w:rsidRDefault="000C6113" w:rsidP="000C6113">
      <w:pPr>
        <w:rPr>
          <w:rFonts w:ascii="Verdana" w:hAnsi="Verdana"/>
          <w:sz w:val="14"/>
          <w:szCs w:val="14"/>
        </w:rPr>
      </w:pPr>
      <w:r w:rsidRPr="009C0467">
        <w:rPr>
          <w:rFonts w:ascii="Verdana" w:hAnsi="Verdana"/>
          <w:sz w:val="14"/>
          <w:szCs w:val="14"/>
        </w:rPr>
        <w:t>Indien er verandering in eisen of wensen plaatsvindt, zal dit schriftelijk vermeld dienen te worden door de werkgever, met een handtekening van een bevoegd persoon/vertegenwoordiger van de instelling.</w:t>
      </w:r>
    </w:p>
    <w:p w:rsidR="000C6113" w:rsidRDefault="000C6113" w:rsidP="000C6113">
      <w:pPr>
        <w:pStyle w:val="Kop4"/>
      </w:pPr>
      <w:r>
        <w:t>Artikel 2:</w:t>
      </w:r>
    </w:p>
    <w:p w:rsidR="000C6113" w:rsidRPr="009C0467" w:rsidRDefault="002917F0" w:rsidP="000C6113">
      <w:pPr>
        <w:rPr>
          <w:rFonts w:ascii="Verdana" w:hAnsi="Verdana"/>
          <w:sz w:val="14"/>
          <w:szCs w:val="14"/>
        </w:rPr>
      </w:pPr>
      <w:r w:rsidRPr="009C0467">
        <w:rPr>
          <w:rFonts w:ascii="Verdana" w:hAnsi="Verdana"/>
          <w:sz w:val="14"/>
          <w:szCs w:val="14"/>
        </w:rPr>
        <w:t>Binnen de tijd dat de werknemer werkt voor de instelling “ROC Ter AA” zullen de werkzaamheden die gemaakt worden aan het project geen kosten vereisen; Met als uitzondering afspraken die onderling zijn gemaakt of eventueel andere contracten.</w:t>
      </w:r>
    </w:p>
    <w:p w:rsidR="002917F0" w:rsidRPr="009C0467" w:rsidRDefault="002917F0" w:rsidP="000C6113">
      <w:pPr>
        <w:rPr>
          <w:rFonts w:ascii="Verdana" w:hAnsi="Verdana"/>
          <w:sz w:val="14"/>
          <w:szCs w:val="14"/>
        </w:rPr>
      </w:pPr>
      <w:r w:rsidRPr="009C0467">
        <w:rPr>
          <w:rFonts w:ascii="Verdana" w:hAnsi="Verdana"/>
          <w:sz w:val="14"/>
          <w:szCs w:val="14"/>
        </w:rPr>
        <w:t xml:space="preserve">Wanneer werknemer geen contract meer heeft binnen de instelling “ROC Ter AA” zullen bij alle werkzaamheden die gemaakt moeten worden kosten worden </w:t>
      </w:r>
      <w:r w:rsidR="00493896" w:rsidRPr="009C0467">
        <w:rPr>
          <w:rFonts w:ascii="Verdana" w:hAnsi="Verdana"/>
          <w:sz w:val="14"/>
          <w:szCs w:val="14"/>
        </w:rPr>
        <w:t>ingerekend</w:t>
      </w:r>
      <w:r w:rsidRPr="009C0467">
        <w:rPr>
          <w:rFonts w:ascii="Verdana" w:hAnsi="Verdana"/>
          <w:sz w:val="14"/>
          <w:szCs w:val="14"/>
        </w:rPr>
        <w:t>.</w:t>
      </w:r>
    </w:p>
    <w:p w:rsidR="000C6113" w:rsidRDefault="000C6113" w:rsidP="000C6113">
      <w:pPr>
        <w:pStyle w:val="Kop4"/>
      </w:pPr>
      <w:r>
        <w:t>Artikel 3:</w:t>
      </w:r>
    </w:p>
    <w:p w:rsidR="000C6113" w:rsidRPr="009C0467" w:rsidRDefault="000C6113" w:rsidP="000C6113">
      <w:pPr>
        <w:rPr>
          <w:rFonts w:ascii="Verdana" w:hAnsi="Verdana"/>
          <w:sz w:val="14"/>
          <w:szCs w:val="14"/>
        </w:rPr>
      </w:pPr>
      <w:r w:rsidRPr="009C0467">
        <w:rPr>
          <w:rFonts w:ascii="Verdana" w:hAnsi="Verdana"/>
          <w:sz w:val="14"/>
          <w:szCs w:val="14"/>
        </w:rPr>
        <w:t xml:space="preserve">Wanneer het project wordt opgeleverd met alle eisen naar wens, zal ondersteuning uitgesloten worden na een periode van één </w:t>
      </w:r>
      <w:r w:rsidR="002917F0" w:rsidRPr="009C0467">
        <w:rPr>
          <w:rFonts w:ascii="Verdana" w:hAnsi="Verdana"/>
          <w:sz w:val="14"/>
          <w:szCs w:val="14"/>
        </w:rPr>
        <w:t>maand</w:t>
      </w:r>
      <w:r w:rsidRPr="009C0467">
        <w:rPr>
          <w:rFonts w:ascii="Verdana" w:hAnsi="Verdana"/>
          <w:sz w:val="14"/>
          <w:szCs w:val="14"/>
        </w:rPr>
        <w:t>.</w:t>
      </w:r>
    </w:p>
    <w:p w:rsidR="000C6113" w:rsidRPr="009C0467" w:rsidRDefault="000C6113" w:rsidP="000C6113">
      <w:pPr>
        <w:rPr>
          <w:rFonts w:ascii="Verdana" w:hAnsi="Verdana"/>
          <w:sz w:val="14"/>
          <w:szCs w:val="14"/>
        </w:rPr>
      </w:pPr>
      <w:r w:rsidRPr="009C0467">
        <w:rPr>
          <w:rFonts w:ascii="Verdana" w:hAnsi="Verdana"/>
          <w:sz w:val="14"/>
          <w:szCs w:val="14"/>
        </w:rPr>
        <w:t>(Indien na een week vraag is naar ondersteuning of nieuwen eisen lees artikel 4).</w:t>
      </w:r>
    </w:p>
    <w:p w:rsidR="000C6113" w:rsidRDefault="000C6113" w:rsidP="000C6113">
      <w:pPr>
        <w:pStyle w:val="Kop4"/>
      </w:pPr>
      <w:r>
        <w:t>Artikel 4:</w:t>
      </w:r>
    </w:p>
    <w:p w:rsidR="000C6113" w:rsidRPr="009C0467" w:rsidRDefault="000C6113" w:rsidP="000C6113">
      <w:pPr>
        <w:rPr>
          <w:rFonts w:ascii="Verdana" w:hAnsi="Verdana"/>
          <w:sz w:val="14"/>
          <w:szCs w:val="14"/>
        </w:rPr>
      </w:pPr>
      <w:r w:rsidRPr="009C0467">
        <w:rPr>
          <w:rFonts w:ascii="Verdana" w:hAnsi="Verdana"/>
          <w:sz w:val="14"/>
          <w:szCs w:val="14"/>
        </w:rPr>
        <w:t xml:space="preserve">Na de ondersteunperiode </w:t>
      </w:r>
      <w:r w:rsidR="00F34DDE">
        <w:rPr>
          <w:rFonts w:ascii="Verdana" w:hAnsi="Verdana"/>
          <w:sz w:val="14"/>
          <w:szCs w:val="14"/>
        </w:rPr>
        <w:t>zal de werknemer</w:t>
      </w:r>
      <w:r w:rsidRPr="009C0467">
        <w:rPr>
          <w:rFonts w:ascii="Verdana" w:hAnsi="Verdana"/>
          <w:sz w:val="14"/>
          <w:szCs w:val="14"/>
        </w:rPr>
        <w:t xml:space="preserve"> niet meer aansprakelijk zijn voor fouten in het systeem</w:t>
      </w:r>
      <w:bookmarkStart w:id="0" w:name="_GoBack"/>
      <w:bookmarkEnd w:id="0"/>
      <w:r w:rsidRPr="009C0467">
        <w:rPr>
          <w:rFonts w:ascii="Verdana" w:hAnsi="Verdana"/>
          <w:sz w:val="14"/>
          <w:szCs w:val="14"/>
        </w:rPr>
        <w:t>.</w:t>
      </w:r>
      <w:r w:rsidRPr="009C0467">
        <w:rPr>
          <w:rFonts w:ascii="Verdana" w:hAnsi="Verdana"/>
          <w:sz w:val="14"/>
          <w:szCs w:val="14"/>
        </w:rPr>
        <w:br/>
        <w:t xml:space="preserve">Indien gevraagd wordt voor nieuwe mogelijkheden/functies in het opgeleverde product, heeft de werknemer de keuze om deze als nieuwe opdracht in te dienen. </w:t>
      </w:r>
    </w:p>
    <w:p w:rsidR="000C6113" w:rsidRPr="005319B1" w:rsidRDefault="00493896" w:rsidP="000C6113">
      <w:pPr>
        <w:rPr>
          <w:sz w:val="16"/>
          <w:szCs w:val="16"/>
        </w:rPr>
      </w:pPr>
      <w:r w:rsidRPr="009C0467">
        <w:rPr>
          <w:rFonts w:ascii="Verdana" w:hAnsi="Verdana"/>
          <w:sz w:val="14"/>
          <w:szCs w:val="14"/>
        </w:rPr>
        <w:t xml:space="preserve">De volgende regel zal alleen gelden als zoals in als zoals in (artikel 5) omschreven, de werknemer geen contract meer heeft binnen de instelling “ROC Ter AA”. </w:t>
      </w:r>
      <w:r w:rsidRPr="009C0467">
        <w:rPr>
          <w:rFonts w:ascii="Verdana" w:hAnsi="Verdana"/>
          <w:sz w:val="14"/>
          <w:szCs w:val="14"/>
        </w:rPr>
        <w:br/>
      </w:r>
      <w:r w:rsidR="000C6113" w:rsidRPr="009C0467">
        <w:rPr>
          <w:rFonts w:ascii="Verdana" w:hAnsi="Verdana"/>
          <w:sz w:val="14"/>
          <w:szCs w:val="14"/>
        </w:rPr>
        <w:t>Als ondersteunperiode is verlopen, worden alle bijkomende opdrachten betaald in valuta, of in een betaalwijze die overeengekomen is met  de werknemers</w:t>
      </w:r>
      <w:r w:rsidR="000C6113" w:rsidRPr="005319B1">
        <w:rPr>
          <w:sz w:val="16"/>
          <w:szCs w:val="16"/>
        </w:rPr>
        <w:t>.</w:t>
      </w:r>
    </w:p>
    <w:p w:rsidR="000C6113" w:rsidRDefault="000C6113" w:rsidP="000C6113">
      <w:pPr>
        <w:pStyle w:val="Kop4"/>
      </w:pPr>
      <w:r>
        <w:t>Artikel 5:</w:t>
      </w:r>
    </w:p>
    <w:p w:rsidR="000C6113" w:rsidRPr="009C0467" w:rsidRDefault="000C6113" w:rsidP="000C6113">
      <w:pPr>
        <w:rPr>
          <w:rFonts w:ascii="Verdana" w:hAnsi="Verdana"/>
          <w:sz w:val="14"/>
          <w:szCs w:val="14"/>
        </w:rPr>
      </w:pPr>
      <w:r w:rsidRPr="009C0467">
        <w:rPr>
          <w:rFonts w:ascii="Verdana" w:hAnsi="Verdana"/>
          <w:sz w:val="14"/>
          <w:szCs w:val="14"/>
        </w:rPr>
        <w:t xml:space="preserve">Tijdens de afgesproken projecturen geeft de werkgever toestemming om de </w:t>
      </w:r>
      <w:r w:rsidR="00493896" w:rsidRPr="009C0467">
        <w:rPr>
          <w:rFonts w:ascii="Verdana" w:hAnsi="Verdana"/>
          <w:sz w:val="14"/>
          <w:szCs w:val="14"/>
        </w:rPr>
        <w:t>werknemer bevoegdheid te geven om op andere locatie te werken als de huidige werkomgeving niet voldoet of kan voldoen aan de werkeisen die nodig zijn bij het maken van dit project</w:t>
      </w:r>
    </w:p>
    <w:p w:rsidR="000C6113" w:rsidRDefault="000C6113" w:rsidP="000C6113">
      <w:pPr>
        <w:pStyle w:val="Kop4"/>
      </w:pPr>
      <w:r>
        <w:t>Artikel 6:</w:t>
      </w:r>
    </w:p>
    <w:p w:rsidR="00493896" w:rsidRPr="009C0467" w:rsidRDefault="000C6113">
      <w:pPr>
        <w:rPr>
          <w:rFonts w:ascii="Verdana" w:hAnsi="Verdana"/>
          <w:sz w:val="14"/>
          <w:szCs w:val="14"/>
        </w:rPr>
      </w:pPr>
      <w:r w:rsidRPr="009C0467">
        <w:rPr>
          <w:rFonts w:ascii="Verdana" w:hAnsi="Verdana"/>
          <w:sz w:val="14"/>
          <w:szCs w:val="14"/>
        </w:rPr>
        <w:t>Indien de werkgever dit document heeft ondertekend, wordt het huidig projectplan ingang gezet en zullen alle voorwaarden van toepassing zijn.</w:t>
      </w:r>
    </w:p>
    <w:p w:rsidR="00493896" w:rsidRDefault="00493896">
      <w:pPr>
        <w:rPr>
          <w:sz w:val="16"/>
          <w:szCs w:val="16"/>
        </w:rPr>
      </w:pPr>
      <w:r>
        <w:rPr>
          <w:sz w:val="16"/>
          <w:szCs w:val="16"/>
        </w:rPr>
        <w:br w:type="page"/>
      </w:r>
    </w:p>
    <w:p w:rsidR="008550C6" w:rsidRPr="002917F0" w:rsidRDefault="008550C6">
      <w:pPr>
        <w:rPr>
          <w:sz w:val="16"/>
          <w:szCs w:val="16"/>
        </w:rPr>
      </w:pPr>
    </w:p>
    <w:p w:rsidR="008550C6" w:rsidRPr="00754638" w:rsidRDefault="008550C6" w:rsidP="008550C6">
      <w:pPr>
        <w:pStyle w:val="Kop1"/>
      </w:pPr>
      <w:r w:rsidRPr="00754638">
        <w:t>Goedkeuring en toestemming om verder te gaan</w:t>
      </w:r>
    </w:p>
    <w:p w:rsidR="008550C6" w:rsidRPr="009C0467" w:rsidRDefault="008550C6" w:rsidP="008550C6">
      <w:pPr>
        <w:rPr>
          <w:rFonts w:ascii="Verdana" w:hAnsi="Verdana"/>
        </w:rPr>
      </w:pPr>
      <w:r w:rsidRPr="009C0467">
        <w:rPr>
          <w:rFonts w:ascii="Verdana" w:hAnsi="Verdana"/>
          <w:color w:val="auto"/>
        </w:rPr>
        <w:t xml:space="preserve">Hierbij </w:t>
      </w:r>
      <w:r w:rsidRPr="009C0467">
        <w:rPr>
          <w:rFonts w:ascii="Verdana" w:hAnsi="Verdana"/>
        </w:rPr>
        <w:t>keur ik als werkgever het hierboven beschreven project goed en geef “</w:t>
      </w:r>
      <w:r w:rsidR="000C6113" w:rsidRPr="009C0467">
        <w:rPr>
          <w:rFonts w:ascii="Verdana" w:hAnsi="Verdana"/>
        </w:rPr>
        <w:t>MR .</w:t>
      </w:r>
      <w:r w:rsidRPr="009C0467">
        <w:rPr>
          <w:rFonts w:ascii="Verdana" w:hAnsi="Verdana"/>
        </w:rPr>
        <w:t>” toestemming om verder te gaan.</w:t>
      </w:r>
    </w:p>
    <w:p w:rsidR="008550C6" w:rsidRPr="009C0467" w:rsidRDefault="008550C6" w:rsidP="008550C6">
      <w:pPr>
        <w:rPr>
          <w:rFonts w:ascii="Verdana" w:hAnsi="Verdana"/>
        </w:rPr>
      </w:pPr>
      <w:r w:rsidRPr="009C0467">
        <w:rPr>
          <w:rFonts w:ascii="Verdana" w:hAnsi="Verdana"/>
        </w:rPr>
        <w:t>Ik als werkgever maak deze keuze met gezond verstand, met volledige besef van de randvoorwaarden van dit projectplan.</w:t>
      </w:r>
    </w:p>
    <w:tbl>
      <w:tblPr>
        <w:tblStyle w:val="ProjectScopeTable"/>
        <w:tblW w:w="5000" w:type="pct"/>
        <w:tblLook w:val="04A0" w:firstRow="1" w:lastRow="0" w:firstColumn="1" w:lastColumn="0" w:noHBand="0" w:noVBand="1"/>
        <w:tblDescription w:val="Stakeholders Table"/>
      </w:tblPr>
      <w:tblGrid>
        <w:gridCol w:w="3468"/>
        <w:gridCol w:w="3468"/>
        <w:gridCol w:w="2081"/>
      </w:tblGrid>
      <w:tr w:rsidR="008550C6" w:rsidRPr="00754638" w:rsidTr="0031759A">
        <w:trPr>
          <w:cnfStyle w:val="100000000000" w:firstRow="1" w:lastRow="0" w:firstColumn="0" w:lastColumn="0" w:oddVBand="0" w:evenVBand="0" w:oddHBand="0" w:evenHBand="0" w:firstRowFirstColumn="0" w:firstRowLastColumn="0" w:lastRowFirstColumn="0" w:lastRowLastColumn="0"/>
        </w:trPr>
        <w:tc>
          <w:tcPr>
            <w:tcW w:w="1923" w:type="pct"/>
          </w:tcPr>
          <w:p w:rsidR="008550C6" w:rsidRPr="00754638" w:rsidRDefault="008550C6" w:rsidP="0031759A">
            <w:r w:rsidRPr="00754638">
              <w:t>Naam</w:t>
            </w:r>
          </w:p>
        </w:tc>
        <w:tc>
          <w:tcPr>
            <w:tcW w:w="1923" w:type="pct"/>
          </w:tcPr>
          <w:p w:rsidR="008550C6" w:rsidRPr="00754638" w:rsidRDefault="008550C6" w:rsidP="0031759A">
            <w:r w:rsidRPr="00754638">
              <w:t>Functie</w:t>
            </w:r>
          </w:p>
        </w:tc>
        <w:tc>
          <w:tcPr>
            <w:tcW w:w="1154" w:type="pct"/>
          </w:tcPr>
          <w:p w:rsidR="008550C6" w:rsidRPr="00754638" w:rsidRDefault="008550C6" w:rsidP="0031759A">
            <w:r w:rsidRPr="00754638">
              <w:t>Datum</w:t>
            </w:r>
          </w:p>
        </w:tc>
      </w:tr>
      <w:tr w:rsidR="008550C6" w:rsidRPr="00754638" w:rsidTr="0031759A">
        <w:tc>
          <w:tcPr>
            <w:tcW w:w="1923" w:type="pct"/>
          </w:tcPr>
          <w:p w:rsidR="008550C6" w:rsidRPr="009C0467" w:rsidRDefault="008550C6" w:rsidP="0031759A">
            <w:pPr>
              <w:rPr>
                <w:rFonts w:ascii="Verdana" w:hAnsi="Verdana"/>
              </w:rPr>
            </w:pPr>
            <w:r w:rsidRPr="009C0467">
              <w:rPr>
                <w:rFonts w:ascii="Verdana" w:hAnsi="Verdana"/>
              </w:rPr>
              <w:t>Mazeyar Rezaei</w:t>
            </w:r>
          </w:p>
        </w:tc>
        <w:tc>
          <w:tcPr>
            <w:tcW w:w="1923" w:type="pct"/>
          </w:tcPr>
          <w:p w:rsidR="008550C6" w:rsidRPr="009C0467" w:rsidRDefault="008550C6" w:rsidP="0031759A">
            <w:pPr>
              <w:rPr>
                <w:rFonts w:ascii="Verdana" w:hAnsi="Verdana"/>
              </w:rPr>
            </w:pPr>
            <w:r w:rsidRPr="009C0467">
              <w:rPr>
                <w:rFonts w:ascii="Verdana" w:hAnsi="Verdana"/>
              </w:rPr>
              <w:t>Webdeveloper</w:t>
            </w:r>
          </w:p>
        </w:tc>
        <w:tc>
          <w:tcPr>
            <w:tcW w:w="1154" w:type="pct"/>
          </w:tcPr>
          <w:p w:rsidR="008550C6" w:rsidRPr="00754638" w:rsidRDefault="008550C6" w:rsidP="0031759A"/>
        </w:tc>
      </w:tr>
    </w:tbl>
    <w:p w:rsidR="008550C6" w:rsidRPr="00754638" w:rsidRDefault="008550C6" w:rsidP="008550C6"/>
    <w:p w:rsidR="008550C6" w:rsidRDefault="008550C6" w:rsidP="008550C6"/>
    <w:p w:rsidR="008550C6" w:rsidRDefault="008550C6" w:rsidP="008550C6">
      <w:pPr>
        <w:pStyle w:val="Kop2"/>
        <w:numPr>
          <w:ilvl w:val="0"/>
          <w:numId w:val="0"/>
        </w:numPr>
        <w:ind w:left="360" w:hanging="360"/>
      </w:pPr>
      <w:r>
        <w:t>Onderteken project</w:t>
      </w:r>
    </w:p>
    <w:p w:rsidR="008550C6" w:rsidRPr="009C0467" w:rsidRDefault="008550C6" w:rsidP="008550C6">
      <w:pPr>
        <w:rPr>
          <w:rFonts w:ascii="Verdana" w:hAnsi="Verdana"/>
          <w:i/>
        </w:rPr>
      </w:pPr>
      <w:r w:rsidRPr="009C0467">
        <w:rPr>
          <w:rFonts w:ascii="Verdana" w:hAnsi="Verdana"/>
          <w:i/>
        </w:rPr>
        <w:t>(lees artikel 6 indien er toelichting nodig is)</w:t>
      </w:r>
    </w:p>
    <w:p w:rsidR="008550C6" w:rsidRDefault="008550C6" w:rsidP="008550C6"/>
    <w:p w:rsidR="008550C6" w:rsidRPr="009C0467" w:rsidRDefault="008550C6" w:rsidP="008550C6">
      <w:r w:rsidRPr="009C0467">
        <w:t>________________________</w:t>
      </w:r>
      <w:r w:rsidR="009C0467">
        <w:t>____</w:t>
      </w:r>
      <w:r w:rsidRPr="009C0467">
        <w:tab/>
      </w:r>
      <w:r w:rsidRPr="009C0467">
        <w:tab/>
      </w:r>
      <w:r w:rsidRPr="009C0467">
        <w:tab/>
      </w:r>
      <w:r w:rsidRPr="009C0467">
        <w:tab/>
      </w:r>
      <w:r w:rsidRPr="009C0467">
        <w:tab/>
      </w:r>
      <w:r w:rsidRPr="009C0467">
        <w:tab/>
        <w:t>_______________</w:t>
      </w:r>
      <w:r w:rsidRPr="009C0467">
        <w:br/>
      </w:r>
      <w:r w:rsidRPr="009C0467">
        <w:rPr>
          <w:rFonts w:ascii="Verdana" w:hAnsi="Verdana"/>
        </w:rPr>
        <w:t>Mazeyar Rezaei Ghavamabadi</w:t>
      </w:r>
      <w:r w:rsidR="009C0467">
        <w:tab/>
      </w:r>
      <w:r w:rsidR="009C0467">
        <w:tab/>
      </w:r>
      <w:r w:rsidR="009C0467">
        <w:tab/>
      </w:r>
      <w:r w:rsidR="009C0467">
        <w:tab/>
      </w:r>
      <w:r w:rsidR="009C0467">
        <w:tab/>
      </w:r>
      <w:r w:rsidR="009C0467">
        <w:tab/>
        <w:t>Datum</w:t>
      </w:r>
    </w:p>
    <w:p w:rsidR="008550C6" w:rsidRPr="009C0467" w:rsidRDefault="008550C6" w:rsidP="008550C6"/>
    <w:p w:rsidR="008550C6" w:rsidRPr="009C0467" w:rsidRDefault="008550C6" w:rsidP="008550C6"/>
    <w:p w:rsidR="008550C6" w:rsidRPr="009C0467" w:rsidRDefault="008550C6" w:rsidP="008550C6"/>
    <w:p w:rsidR="008550C6" w:rsidRPr="009C0467" w:rsidRDefault="008550C6" w:rsidP="008550C6"/>
    <w:p w:rsidR="008550C6" w:rsidRPr="009C0467" w:rsidRDefault="008550C6" w:rsidP="008550C6"/>
    <w:p w:rsidR="008550C6" w:rsidRDefault="009C0467" w:rsidP="008550C6">
      <w:r w:rsidRPr="009C0467">
        <w:t>________________________</w:t>
      </w:r>
      <w:r>
        <w:t>____</w:t>
      </w:r>
      <w:r w:rsidRPr="009C0467">
        <w:tab/>
      </w:r>
      <w:r>
        <w:tab/>
      </w:r>
      <w:r>
        <w:tab/>
      </w:r>
      <w:r>
        <w:tab/>
      </w:r>
      <w:r>
        <w:tab/>
      </w:r>
      <w:r>
        <w:tab/>
      </w:r>
      <w:r w:rsidR="008550C6">
        <w:t>_______________</w:t>
      </w:r>
      <w:r w:rsidR="008550C6">
        <w:br/>
      </w:r>
      <w:r w:rsidR="008550C6" w:rsidRPr="009C0467">
        <w:rPr>
          <w:rFonts w:ascii="Verdana" w:hAnsi="Verdana"/>
        </w:rPr>
        <w:t>Wiebe Zijlstra</w:t>
      </w:r>
      <w:r>
        <w:tab/>
      </w:r>
      <w:r>
        <w:tab/>
      </w:r>
      <w:r>
        <w:tab/>
      </w:r>
      <w:r>
        <w:tab/>
      </w:r>
      <w:r>
        <w:tab/>
      </w:r>
      <w:r>
        <w:tab/>
      </w:r>
      <w:r>
        <w:tab/>
      </w:r>
      <w:r>
        <w:tab/>
        <w:t>Datum</w:t>
      </w:r>
    </w:p>
    <w:p w:rsidR="008550C6" w:rsidRPr="00824578" w:rsidRDefault="008550C6" w:rsidP="008550C6"/>
    <w:p w:rsidR="008550C6" w:rsidRPr="00754638" w:rsidRDefault="008550C6"/>
    <w:sectPr w:rsidR="008550C6" w:rsidRPr="00754638" w:rsidSect="0043157C">
      <w:headerReference w:type="default" r:id="rId14"/>
      <w:pgSz w:w="11907" w:h="16839" w:code="9"/>
      <w:pgMar w:top="1440" w:right="1440" w:bottom="1440" w:left="1440" w:header="720" w:footer="86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50EB" w:rsidRDefault="003450EB">
      <w:pPr>
        <w:spacing w:after="0" w:line="240" w:lineRule="auto"/>
      </w:pPr>
      <w:r>
        <w:separator/>
      </w:r>
    </w:p>
  </w:endnote>
  <w:endnote w:type="continuationSeparator" w:id="0">
    <w:p w:rsidR="003450EB" w:rsidRDefault="00345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50EB" w:rsidRDefault="003450EB">
      <w:pPr>
        <w:spacing w:after="0" w:line="240" w:lineRule="auto"/>
      </w:pPr>
      <w:r>
        <w:separator/>
      </w:r>
    </w:p>
  </w:footnote>
  <w:footnote w:type="continuationSeparator" w:id="0">
    <w:p w:rsidR="003450EB" w:rsidRDefault="003450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2B8B" w:rsidRDefault="00BA383E">
    <w:pPr>
      <w:pStyle w:val="Koptekst"/>
    </w:pPr>
    <w:r>
      <w:rPr>
        <w:noProof/>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Tekstvak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2B8B" w:rsidRDefault="00BA383E">
                          <w:pPr>
                            <w:pStyle w:val="Voettekst"/>
                          </w:pPr>
                          <w:r>
                            <w:fldChar w:fldCharType="begin"/>
                          </w:r>
                          <w:r>
                            <w:instrText>PAGE   \* MERGEFORMAT</w:instrText>
                          </w:r>
                          <w:r>
                            <w:fldChar w:fldCharType="separate"/>
                          </w:r>
                          <w:r w:rsidR="00F34DDE">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2" o:spid="_x0000_s1027"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" filled="f" stroked="f" strokeweight=".5pt">
              <v:textbox style="mso-fit-shape-to-text:t" inset="0,0,0,0">
                <w:txbxContent>
                  <w:p w:rsidR="001D2B8B" w:rsidRDefault="00BA383E">
                    <w:pPr>
                      <w:pStyle w:val="Voettekst"/>
                    </w:pPr>
                    <w:r>
                      <w:fldChar w:fldCharType="begin"/>
                    </w:r>
                    <w:r>
                      <w:instrText>PAGE   \* MERGEFORMAT</w:instrText>
                    </w:r>
                    <w:r>
                      <w:fldChar w:fldCharType="separate"/>
                    </w:r>
                    <w:r w:rsidR="00F34DDE">
                      <w:t>3</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Kop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40325D"/>
    <w:multiLevelType w:val="hybridMultilevel"/>
    <w:tmpl w:val="D3E0C7B6"/>
    <w:lvl w:ilvl="0" w:tplc="87E6179A">
      <w:start w:val="1"/>
      <w:numFmt w:val="decimal"/>
      <w:lvlText w:val="%1."/>
      <w:lvlJc w:val="left"/>
      <w:pPr>
        <w:ind w:left="786" w:hanging="360"/>
      </w:pPr>
      <w:rPr>
        <w:rFonts w:hint="default"/>
      </w:rPr>
    </w:lvl>
    <w:lvl w:ilvl="1" w:tplc="04130019" w:tentative="1">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3" w15:restartNumberingAfterBreak="0">
    <w:nsid w:val="54AD33D4"/>
    <w:multiLevelType w:val="hybridMultilevel"/>
    <w:tmpl w:val="49AA515E"/>
    <w:lvl w:ilvl="0" w:tplc="E7CAD4E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57E5D71"/>
    <w:multiLevelType w:val="hybridMultilevel"/>
    <w:tmpl w:val="BFBE56B6"/>
    <w:lvl w:ilvl="0" w:tplc="DF622CE6">
      <w:start w:val="1"/>
      <w:numFmt w:val="bullet"/>
      <w:pStyle w:val="Lijstopsomteken"/>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4"/>
    <w:lvlOverride w:ilvl="0">
      <w:startOverride w:val="1"/>
    </w:lvlOverride>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57C"/>
    <w:rsid w:val="00014B72"/>
    <w:rsid w:val="0002232D"/>
    <w:rsid w:val="000C6113"/>
    <w:rsid w:val="0017051A"/>
    <w:rsid w:val="001C1093"/>
    <w:rsid w:val="001D2B8B"/>
    <w:rsid w:val="002917F0"/>
    <w:rsid w:val="002A0592"/>
    <w:rsid w:val="002C1D94"/>
    <w:rsid w:val="002E5A88"/>
    <w:rsid w:val="003450EB"/>
    <w:rsid w:val="0043157C"/>
    <w:rsid w:val="004339A9"/>
    <w:rsid w:val="0048125D"/>
    <w:rsid w:val="00493896"/>
    <w:rsid w:val="006C0A1B"/>
    <w:rsid w:val="00754638"/>
    <w:rsid w:val="008550C6"/>
    <w:rsid w:val="00951A79"/>
    <w:rsid w:val="009C0467"/>
    <w:rsid w:val="00A16A0B"/>
    <w:rsid w:val="00A7796D"/>
    <w:rsid w:val="00BA383E"/>
    <w:rsid w:val="00C33D30"/>
    <w:rsid w:val="00D833E9"/>
    <w:rsid w:val="00D91189"/>
    <w:rsid w:val="00F34DDE"/>
    <w:rsid w:val="00FA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36924"/>
  <w15:chartTrackingRefBased/>
  <w15:docId w15:val="{E51DC8C0-7D8D-4E0C-B694-8657BEBCE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lang w:val="nl-NL" w:eastAsia="nl-NL" w:bidi="ar-SA"/>
      </w:rPr>
    </w:rPrDefault>
    <w:pPrDefault>
      <w:pPr>
        <w:spacing w:after="18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600" w:after="240" w:line="240" w:lineRule="auto"/>
      <w:outlineLvl w:val="0"/>
    </w:pPr>
    <w:rPr>
      <w:b/>
      <w:bCs/>
      <w:caps/>
      <w:color w:val="1F4E79" w:themeColor="accent1" w:themeShade="80"/>
      <w:sz w:val="28"/>
    </w:rPr>
  </w:style>
  <w:style w:type="paragraph" w:styleId="Kop2">
    <w:name w:val="heading 2"/>
    <w:basedOn w:val="Standaard"/>
    <w:next w:val="Standaard"/>
    <w:link w:val="Kop2Char"/>
    <w:uiPriority w:val="9"/>
    <w:unhideWhenUsed/>
    <w:qFormat/>
    <w:pPr>
      <w:keepNext/>
      <w:keepLines/>
      <w:numPr>
        <w:numId w:val="4"/>
      </w:numPr>
      <w:spacing w:before="360" w:after="120" w:line="240" w:lineRule="auto"/>
      <w:outlineLvl w:val="1"/>
    </w:pPr>
    <w:rPr>
      <w:b/>
      <w:bCs/>
      <w:color w:val="5B9BD5" w:themeColor="accent1"/>
      <w:sz w:val="24"/>
    </w:rPr>
  </w:style>
  <w:style w:type="paragraph" w:styleId="Kop4">
    <w:name w:val="heading 4"/>
    <w:basedOn w:val="Standaard"/>
    <w:next w:val="Standaard"/>
    <w:link w:val="Kop4Char"/>
    <w:uiPriority w:val="9"/>
    <w:unhideWhenUsed/>
    <w:qFormat/>
    <w:rsid w:val="000C611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elChar">
    <w:name w:val="Titel Char"/>
    <w:basedOn w:val="Standaardalinea-lettertype"/>
    <w:link w:val="Titel"/>
    <w:uiPriority w:val="10"/>
    <w:rPr>
      <w:rFonts w:asciiTheme="majorHAnsi" w:eastAsiaTheme="majorEastAsia" w:hAnsiTheme="majorHAnsi" w:cstheme="majorBidi"/>
      <w:caps/>
      <w:color w:val="1F4E79" w:themeColor="accent1" w:themeShade="80"/>
      <w:kern w:val="28"/>
      <w:sz w:val="38"/>
    </w:r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titel">
    <w:name w:val="Subtitle"/>
    <w:basedOn w:val="Standaard"/>
    <w:next w:val="Standaard"/>
    <w:link w:val="Ondertitel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OndertitelChar">
    <w:name w:val="Ondertitel Char"/>
    <w:basedOn w:val="Standaardalinea-lettertype"/>
    <w:link w:val="Ondertitel"/>
    <w:uiPriority w:val="11"/>
    <w:rPr>
      <w:b/>
      <w:bCs/>
      <w:color w:val="5B9BD5" w:themeColor="accent1"/>
      <w:sz w:val="24"/>
    </w:rPr>
  </w:style>
  <w:style w:type="character" w:customStyle="1" w:styleId="Kop1Char">
    <w:name w:val="Kop 1 Char"/>
    <w:basedOn w:val="Standaardalinea-lettertype"/>
    <w:link w:val="Kop1"/>
    <w:uiPriority w:val="9"/>
    <w:rPr>
      <w:b/>
      <w:bCs/>
      <w:caps/>
      <w:color w:val="1F4E79" w:themeColor="accent1" w:themeShade="80"/>
      <w:sz w:val="28"/>
    </w:rPr>
  </w:style>
  <w:style w:type="table" w:customStyle="1" w:styleId="TipTable">
    <w:name w:val="Tip Table"/>
    <w:basedOn w:val="Standaardtabe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kst">
    <w:name w:val="Tiptekst"/>
    <w:basedOn w:val="Standaard"/>
    <w:uiPriority w:val="99"/>
    <w:pPr>
      <w:spacing w:after="160" w:line="264" w:lineRule="auto"/>
      <w:ind w:right="576"/>
    </w:pPr>
    <w:rPr>
      <w:i/>
      <w:iCs/>
      <w:color w:val="7F7F7F" w:themeColor="text1" w:themeTint="80"/>
      <w:sz w:val="16"/>
    </w:rPr>
  </w:style>
  <w:style w:type="character" w:styleId="Tekstvantijdelijkeaanduiding">
    <w:name w:val="Placeholder Text"/>
    <w:basedOn w:val="Standaardalinea-lettertype"/>
    <w:uiPriority w:val="99"/>
    <w:semiHidden/>
    <w:rPr>
      <w:color w:val="808080"/>
    </w:rPr>
  </w:style>
  <w:style w:type="paragraph" w:styleId="Geenafstand">
    <w:name w:val="No Spacing"/>
    <w:link w:val="GeenafstandChar"/>
    <w:uiPriority w:val="36"/>
    <w:qFormat/>
    <w:pPr>
      <w:spacing w:after="0" w:line="240" w:lineRule="auto"/>
    </w:pPr>
  </w:style>
  <w:style w:type="character" w:customStyle="1" w:styleId="Kop2Char">
    <w:name w:val="Kop 2 Char"/>
    <w:basedOn w:val="Standaardalinea-lettertype"/>
    <w:link w:val="Kop2"/>
    <w:uiPriority w:val="9"/>
    <w:rPr>
      <w:b/>
      <w:bCs/>
      <w:color w:val="5B9BD5" w:themeColor="accent1"/>
      <w:sz w:val="24"/>
    </w:rPr>
  </w:style>
  <w:style w:type="paragraph" w:styleId="Lijstopsomteken">
    <w:name w:val="List Bullet"/>
    <w:basedOn w:val="Standaard"/>
    <w:uiPriority w:val="1"/>
    <w:unhideWhenUsed/>
    <w:qFormat/>
    <w:pPr>
      <w:numPr>
        <w:numId w:val="2"/>
      </w:numPr>
      <w:spacing w:after="60"/>
    </w:pPr>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styleId="Voettekst">
    <w:name w:val="footer"/>
    <w:basedOn w:val="Standaard"/>
    <w:link w:val="Voettekst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VoettekstChar">
    <w:name w:val="Voettekst Char"/>
    <w:basedOn w:val="Standaardalinea-lettertype"/>
    <w:link w:val="Voettekst"/>
    <w:uiPriority w:val="99"/>
    <w:rPr>
      <w:rFonts w:asciiTheme="majorHAnsi" w:eastAsiaTheme="majorEastAsia" w:hAnsiTheme="majorHAnsi" w:cstheme="majorBidi"/>
      <w:noProof/>
      <w:color w:val="1F4E79" w:themeColor="accent1" w:themeShade="80"/>
      <w:sz w:val="20"/>
    </w:rPr>
  </w:style>
  <w:style w:type="table" w:styleId="Rastertabel4-Accent1">
    <w:name w:val="Grid Table 4 Accent 1"/>
    <w:basedOn w:val="Standaardtabe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rasterlicht">
    <w:name w:val="Grid Table Light"/>
    <w:basedOn w:val="Standaardtabe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Standaardtabe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Voetnoottekst">
    <w:name w:val="footnote text"/>
    <w:basedOn w:val="Standaard"/>
    <w:link w:val="VoetnoottekstChar"/>
    <w:uiPriority w:val="12"/>
    <w:unhideWhenUsed/>
    <w:pPr>
      <w:spacing w:before="140" w:after="0" w:line="240" w:lineRule="auto"/>
    </w:pPr>
    <w:rPr>
      <w:i/>
      <w:iCs/>
      <w:sz w:val="14"/>
    </w:rPr>
  </w:style>
  <w:style w:type="character" w:customStyle="1" w:styleId="VoetnoottekstChar">
    <w:name w:val="Voetnoottekst Char"/>
    <w:basedOn w:val="Standaardalinea-lettertype"/>
    <w:link w:val="Voetnoottekst"/>
    <w:uiPriority w:val="12"/>
    <w:rPr>
      <w:i/>
      <w:iCs/>
      <w:sz w:val="14"/>
    </w:rPr>
  </w:style>
  <w:style w:type="character" w:customStyle="1" w:styleId="GeenafstandChar">
    <w:name w:val="Geen afstand Char"/>
    <w:basedOn w:val="Standaardalinea-lettertype"/>
    <w:link w:val="Geenafstand"/>
    <w:uiPriority w:val="1"/>
    <w:rsid w:val="0043157C"/>
  </w:style>
  <w:style w:type="paragraph" w:styleId="Kopvaninhoudsopgave">
    <w:name w:val="TOC Heading"/>
    <w:basedOn w:val="Kop1"/>
    <w:next w:val="Standaard"/>
    <w:uiPriority w:val="39"/>
    <w:unhideWhenUsed/>
    <w:qFormat/>
    <w:rsid w:val="00A16A0B"/>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rPr>
  </w:style>
  <w:style w:type="paragraph" w:styleId="Inhopg2">
    <w:name w:val="toc 2"/>
    <w:basedOn w:val="Standaard"/>
    <w:next w:val="Standaard"/>
    <w:autoRedefine/>
    <w:uiPriority w:val="39"/>
    <w:unhideWhenUsed/>
    <w:rsid w:val="00A16A0B"/>
    <w:pPr>
      <w:spacing w:after="100" w:line="259" w:lineRule="auto"/>
      <w:ind w:left="220"/>
    </w:pPr>
    <w:rPr>
      <w:rFonts w:eastAsiaTheme="minorEastAsia" w:cs="Times New Roman"/>
      <w:color w:val="auto"/>
      <w:sz w:val="22"/>
      <w:szCs w:val="22"/>
    </w:rPr>
  </w:style>
  <w:style w:type="paragraph" w:styleId="Inhopg1">
    <w:name w:val="toc 1"/>
    <w:basedOn w:val="Standaard"/>
    <w:next w:val="Standaard"/>
    <w:autoRedefine/>
    <w:uiPriority w:val="39"/>
    <w:unhideWhenUsed/>
    <w:rsid w:val="00A16A0B"/>
    <w:pPr>
      <w:spacing w:after="100" w:line="259" w:lineRule="auto"/>
    </w:pPr>
    <w:rPr>
      <w:rFonts w:eastAsiaTheme="minorEastAsia" w:cs="Times New Roman"/>
      <w:color w:val="auto"/>
      <w:sz w:val="22"/>
      <w:szCs w:val="22"/>
    </w:rPr>
  </w:style>
  <w:style w:type="paragraph" w:styleId="Inhopg3">
    <w:name w:val="toc 3"/>
    <w:basedOn w:val="Standaard"/>
    <w:next w:val="Standaard"/>
    <w:autoRedefine/>
    <w:uiPriority w:val="39"/>
    <w:unhideWhenUsed/>
    <w:rsid w:val="00A16A0B"/>
    <w:pPr>
      <w:spacing w:after="100" w:line="259" w:lineRule="auto"/>
      <w:ind w:left="440"/>
    </w:pPr>
    <w:rPr>
      <w:rFonts w:eastAsiaTheme="minorEastAsia" w:cs="Times New Roman"/>
      <w:color w:val="auto"/>
      <w:sz w:val="22"/>
      <w:szCs w:val="22"/>
    </w:rPr>
  </w:style>
  <w:style w:type="paragraph" w:styleId="Lijstalinea">
    <w:name w:val="List Paragraph"/>
    <w:basedOn w:val="Standaard"/>
    <w:uiPriority w:val="34"/>
    <w:qFormat/>
    <w:rsid w:val="0017051A"/>
    <w:pPr>
      <w:spacing w:after="160" w:line="259" w:lineRule="auto"/>
      <w:ind w:left="708"/>
    </w:pPr>
    <w:rPr>
      <w:rFonts w:eastAsiaTheme="minorEastAsia"/>
      <w:color w:val="auto"/>
      <w:sz w:val="22"/>
      <w:szCs w:val="22"/>
    </w:rPr>
  </w:style>
  <w:style w:type="character" w:customStyle="1" w:styleId="Kop4Char">
    <w:name w:val="Kop 4 Char"/>
    <w:basedOn w:val="Standaardalinea-lettertype"/>
    <w:link w:val="Kop4"/>
    <w:uiPriority w:val="9"/>
    <w:rsid w:val="000C611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zeyar\AppData\Roaming\Microsoft\Templates\Bereik%20van%20projec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DC90585A557459A8EBF2576A9AC58A9"/>
        <w:category>
          <w:name w:val="Algemeen"/>
          <w:gallery w:val="placeholder"/>
        </w:category>
        <w:types>
          <w:type w:val="bbPlcHdr"/>
        </w:types>
        <w:behaviors>
          <w:behavior w:val="content"/>
        </w:behaviors>
        <w:guid w:val="{3B8FDED1-EB06-4B83-B571-ECAB62615E54}"/>
      </w:docPartPr>
      <w:docPartBody>
        <w:p w:rsidR="005417F4" w:rsidRDefault="00B31494">
          <w:pPr>
            <w:pStyle w:val="3DC90585A557459A8EBF2576A9AC58A9"/>
          </w:pPr>
          <w:r>
            <w:t>[Selecteer een datum]</w:t>
          </w:r>
        </w:p>
      </w:docPartBody>
    </w:docPart>
    <w:docPart>
      <w:docPartPr>
        <w:name w:val="85CE60BDCC08425FA429887393C2FD36"/>
        <w:category>
          <w:name w:val="Algemeen"/>
          <w:gallery w:val="placeholder"/>
        </w:category>
        <w:types>
          <w:type w:val="bbPlcHdr"/>
        </w:types>
        <w:behaviors>
          <w:behavior w:val="content"/>
        </w:behaviors>
        <w:guid w:val="{2DEE4AB0-5AEA-4DE7-A604-057487C19EC8}"/>
      </w:docPartPr>
      <w:docPartBody>
        <w:p w:rsidR="005417F4" w:rsidRDefault="00B31494">
          <w:pPr>
            <w:pStyle w:val="85CE60BDCC08425FA429887393C2FD36"/>
          </w:pPr>
          <w:r>
            <w:rPr>
              <w:rStyle w:val="Tekstvantijdelijkeaanduiding"/>
            </w:rPr>
            <w:t>Klik hier om tekst in te voeren.</w:t>
          </w:r>
        </w:p>
      </w:docPartBody>
    </w:docPart>
    <w:docPart>
      <w:docPartPr>
        <w:name w:val="197EBFF715C54FC6A803675246302EDF"/>
        <w:category>
          <w:name w:val="Algemeen"/>
          <w:gallery w:val="placeholder"/>
        </w:category>
        <w:types>
          <w:type w:val="bbPlcHdr"/>
        </w:types>
        <w:behaviors>
          <w:behavior w:val="content"/>
        </w:behaviors>
        <w:guid w:val="{25BE898E-D969-4FB6-B983-189DAA92684F}"/>
      </w:docPartPr>
      <w:docPartBody>
        <w:p w:rsidR="005417F4" w:rsidRDefault="0050667B" w:rsidP="0050667B">
          <w:pPr>
            <w:pStyle w:val="197EBFF715C54FC6A803675246302EDF"/>
          </w:pPr>
          <w:r>
            <w:rPr>
              <w:rFonts w:asciiTheme="majorHAnsi" w:eastAsiaTheme="majorEastAsia" w:hAnsiTheme="majorHAnsi" w:cstheme="majorBidi"/>
              <w:caps/>
              <w:color w:val="4472C4" w:themeColor="accent1"/>
              <w:sz w:val="80"/>
              <w:szCs w:val="80"/>
            </w:rPr>
            <w:t>[Titel van document]</w:t>
          </w:r>
        </w:p>
      </w:docPartBody>
    </w:docPart>
    <w:docPart>
      <w:docPartPr>
        <w:name w:val="32F28AD72816464D8C9CC9BE51A87F50"/>
        <w:category>
          <w:name w:val="Algemeen"/>
          <w:gallery w:val="placeholder"/>
        </w:category>
        <w:types>
          <w:type w:val="bbPlcHdr"/>
        </w:types>
        <w:behaviors>
          <w:behavior w:val="content"/>
        </w:behaviors>
        <w:guid w:val="{6C86A579-5C44-437F-ACF8-145415D3C7D8}"/>
      </w:docPartPr>
      <w:docPartBody>
        <w:p w:rsidR="005417F4" w:rsidRDefault="0050667B" w:rsidP="0050667B">
          <w:pPr>
            <w:pStyle w:val="32F28AD72816464D8C9CC9BE51A87F50"/>
          </w:pPr>
          <w:r>
            <w:rPr>
              <w:color w:val="4472C4" w:themeColor="accent1"/>
              <w:sz w:val="28"/>
              <w:szCs w:val="28"/>
            </w:rPr>
            <w:t>[Ondertitel van document]</w:t>
          </w:r>
        </w:p>
      </w:docPartBody>
    </w:docPart>
    <w:docPart>
      <w:docPartPr>
        <w:name w:val="D3583C52C98B4E78941CD9A5922EC4D7"/>
        <w:category>
          <w:name w:val="Algemeen"/>
          <w:gallery w:val="placeholder"/>
        </w:category>
        <w:types>
          <w:type w:val="bbPlcHdr"/>
        </w:types>
        <w:behaviors>
          <w:behavior w:val="content"/>
        </w:behaviors>
        <w:guid w:val="{D66F7272-A9E2-43F8-92F3-FD23911405B6}"/>
      </w:docPartPr>
      <w:docPartBody>
        <w:p w:rsidR="005417F4" w:rsidRDefault="0050667B" w:rsidP="0050667B">
          <w:pPr>
            <w:pStyle w:val="D3583C52C98B4E78941CD9A5922EC4D7"/>
          </w:pPr>
          <w:r>
            <w:rPr>
              <w:rStyle w:val="Tekstvantijdelijkeaanduiding"/>
            </w:rPr>
            <w:t>Klik hier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67B"/>
    <w:rsid w:val="000341B6"/>
    <w:rsid w:val="0050667B"/>
    <w:rsid w:val="005417F4"/>
    <w:rsid w:val="00A619CA"/>
    <w:rsid w:val="00B314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6ADB02AA68E40DD8167C8D7E8250F38">
    <w:name w:val="C6ADB02AA68E40DD8167C8D7E8250F38"/>
  </w:style>
  <w:style w:type="paragraph" w:customStyle="1" w:styleId="3DC90585A557459A8EBF2576A9AC58A9">
    <w:name w:val="3DC90585A557459A8EBF2576A9AC58A9"/>
  </w:style>
  <w:style w:type="character" w:styleId="Tekstvantijdelijkeaanduiding">
    <w:name w:val="Placeholder Text"/>
    <w:basedOn w:val="Standaardalinea-lettertype"/>
    <w:uiPriority w:val="99"/>
    <w:semiHidden/>
    <w:rsid w:val="0050667B"/>
    <w:rPr>
      <w:color w:val="808080"/>
    </w:rPr>
  </w:style>
  <w:style w:type="paragraph" w:customStyle="1" w:styleId="85CE60BDCC08425FA429887393C2FD36">
    <w:name w:val="85CE60BDCC08425FA429887393C2FD36"/>
  </w:style>
  <w:style w:type="paragraph" w:customStyle="1" w:styleId="197EBFF715C54FC6A803675246302EDF">
    <w:name w:val="197EBFF715C54FC6A803675246302EDF"/>
    <w:rsid w:val="0050667B"/>
  </w:style>
  <w:style w:type="paragraph" w:customStyle="1" w:styleId="32F28AD72816464D8C9CC9BE51A87F50">
    <w:name w:val="32F28AD72816464D8C9CC9BE51A87F50"/>
    <w:rsid w:val="0050667B"/>
  </w:style>
  <w:style w:type="paragraph" w:customStyle="1" w:styleId="6CDD8E10342D4782AE34EB54D7A4FF5A">
    <w:name w:val="6CDD8E10342D4782AE34EB54D7A4FF5A"/>
    <w:rsid w:val="0050667B"/>
  </w:style>
  <w:style w:type="paragraph" w:customStyle="1" w:styleId="773961173F754C6BBF192003F6045BA3">
    <w:name w:val="773961173F754C6BBF192003F6045BA3"/>
    <w:rsid w:val="0050667B"/>
  </w:style>
  <w:style w:type="paragraph" w:customStyle="1" w:styleId="7845B961906442FCAC1CC7A9CEFE5A75">
    <w:name w:val="7845B961906442FCAC1CC7A9CEFE5A75"/>
    <w:rsid w:val="0050667B"/>
  </w:style>
  <w:style w:type="paragraph" w:customStyle="1" w:styleId="E2B5DDD717AB40699233596019085FB3">
    <w:name w:val="E2B5DDD717AB40699233596019085FB3"/>
    <w:rsid w:val="0050667B"/>
  </w:style>
  <w:style w:type="paragraph" w:customStyle="1" w:styleId="C3F0127DE6154A28B21D1D13FC7BF328">
    <w:name w:val="C3F0127DE6154A28B21D1D13FC7BF328"/>
    <w:rsid w:val="0050667B"/>
  </w:style>
  <w:style w:type="paragraph" w:customStyle="1" w:styleId="F5B356B314AE4ACD8C011A4C740F2732">
    <w:name w:val="F5B356B314AE4ACD8C011A4C740F2732"/>
    <w:rsid w:val="0050667B"/>
  </w:style>
  <w:style w:type="paragraph" w:customStyle="1" w:styleId="55BB0403070B4E6E996B2FEB02CA51BE">
    <w:name w:val="55BB0403070B4E6E996B2FEB02CA51BE"/>
    <w:rsid w:val="0050667B"/>
  </w:style>
  <w:style w:type="paragraph" w:customStyle="1" w:styleId="82F97C81C92F473883C0261FEDDAC0D4">
    <w:name w:val="82F97C81C92F473883C0261FEDDAC0D4"/>
    <w:rsid w:val="0050667B"/>
  </w:style>
  <w:style w:type="paragraph" w:customStyle="1" w:styleId="A4DC0CEBFF244AC882A5BC412B3950FF">
    <w:name w:val="A4DC0CEBFF244AC882A5BC412B3950FF"/>
    <w:rsid w:val="0050667B"/>
  </w:style>
  <w:style w:type="paragraph" w:customStyle="1" w:styleId="778F2DFB2EF74CECADDC342FEEB1DADF">
    <w:name w:val="778F2DFB2EF74CECADDC342FEEB1DADF"/>
    <w:rsid w:val="0050667B"/>
  </w:style>
  <w:style w:type="paragraph" w:customStyle="1" w:styleId="D3583C52C98B4E78941CD9A5922EC4D7">
    <w:name w:val="D3583C52C98B4E78941CD9A5922EC4D7"/>
    <w:rsid w:val="005066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2017-04-10T00:00:00</PublishDate>
  <Abstract/>
  <CompanyAddress>Wielewaallaan 4</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3.xml><?xml version="1.0" encoding="utf-8"?>
<ds:datastoreItem xmlns:ds="http://schemas.openxmlformats.org/officeDocument/2006/customXml" ds:itemID="{A4B85BF4-1B1F-4C06-B693-C0EE35B95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Bereik van project.dotx</Template>
  <TotalTime>155</TotalTime>
  <Pages>5</Pages>
  <Words>940</Words>
  <Characters>5174</Characters>
  <Application>Microsoft Office Word</Application>
  <DocSecurity>0</DocSecurity>
  <Lines>43</Lines>
  <Paragraphs>12</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Projectplan “ROCtracker”</vt:lpstr>
      <vt:lpstr/>
      <vt:lpstr>Overzicht</vt:lpstr>
      <vt:lpstr>    Achtergrond en beschrijving van project</vt:lpstr>
      <vt:lpstr>    Bereik van project</vt:lpstr>
      <vt:lpstr>    Belangrijkste vereisten</vt:lpstr>
      <vt:lpstr>    Producten</vt:lpstr>
      <vt:lpstr>    Betrokken partijen</vt:lpstr>
      <vt:lpstr>    Betrokken zakelijke processen of systemen</vt:lpstr>
      <vt:lpstr>    Specifieke uitsluitingen van bereik</vt:lpstr>
      <vt:lpstr>    Implementatieplan</vt:lpstr>
      <vt:lpstr>    Algemene tijdlijn/planning</vt:lpstr>
      <vt:lpstr>Goedkeuring en toestemming om verder te gaan</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 “ROCtracker”</dc:title>
  <dc:subject>Projectplan betreft de Webapplicatie/Tool “ROCTracker”</dc:subject>
  <dc:creator>Mazeyar Rezaei Ghavamabadi</dc:creator>
  <cp:keywords/>
  <cp:lastModifiedBy>Mazeyar Rezaei Ghavamabadi</cp:lastModifiedBy>
  <cp:revision>20</cp:revision>
  <dcterms:created xsi:type="dcterms:W3CDTF">2017-04-10T08:55:00Z</dcterms:created>
  <dcterms:modified xsi:type="dcterms:W3CDTF">2017-04-10T12:14:00Z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